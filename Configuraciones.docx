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B9" w:rsidRDefault="00AF7AB1">
      <w:pPr>
        <w:pStyle w:val="Puesto"/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FAA21B9" wp14:editId="5CDC7D03">
            <wp:simplePos x="0" y="0"/>
            <wp:positionH relativeFrom="page">
              <wp:posOffset>571500</wp:posOffset>
            </wp:positionH>
            <wp:positionV relativeFrom="topMargin">
              <wp:posOffset>161925</wp:posOffset>
            </wp:positionV>
            <wp:extent cx="1586291" cy="48577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secund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91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cONFIGURACIONES </w:t>
      </w:r>
      <w:r w:rsidR="00104C08">
        <w:br/>
      </w:r>
      <w:r w:rsidR="00DE0972">
        <w:t>SISTEMA DE TIENDA EN LINEA PAYPAL</w:t>
      </w:r>
    </w:p>
    <w:sdt>
      <w:sdtPr>
        <w:id w:val="216403978"/>
        <w:placeholder>
          <w:docPart w:val="E65547E8CB6D443FBD0B24F81813F80F"/>
        </w:placeholder>
        <w:date w:fullDate="2018-01-08T00:00:00Z">
          <w:dateFormat w:val="dd/MM/yyyy"/>
          <w:lid w:val="es-ES"/>
          <w:storeMappedDataAs w:val="dateTime"/>
          <w:calendar w:val="gregorian"/>
        </w:date>
      </w:sdtPr>
      <w:sdtEndPr/>
      <w:sdtContent>
        <w:p w:rsidR="006F54B9" w:rsidRDefault="00DE0972">
          <w:pPr>
            <w:pStyle w:val="Subttulo"/>
          </w:pPr>
          <w:r>
            <w:t>08/01/2018</w:t>
          </w:r>
        </w:p>
      </w:sdtContent>
    </w:sdt>
    <w:p w:rsidR="006F54B9" w:rsidRDefault="00B279D9">
      <w:pPr>
        <w:pStyle w:val="Ttulo1"/>
      </w:pPr>
      <w:r>
        <w:t>CONFIGURACIONES</w:t>
      </w:r>
      <w:r w:rsidR="00104C08">
        <w:t xml:space="preserve"> </w:t>
      </w:r>
    </w:p>
    <w:p w:rsidR="006F54B9" w:rsidRDefault="00DE0972">
      <w:pPr>
        <w:pStyle w:val="Ttulo2"/>
      </w:pPr>
      <w:r>
        <w:t xml:space="preserve">Configuración </w:t>
      </w:r>
      <w:r w:rsidRPr="00DE0972">
        <w:t>de</w:t>
      </w:r>
      <w:r>
        <w:t xml:space="preserve"> </w:t>
      </w:r>
      <w:r w:rsidRPr="00DE0972">
        <w:t>sistema</w:t>
      </w:r>
      <w:r>
        <w:t xml:space="preserve"> (INI)</w:t>
      </w:r>
    </w:p>
    <w:sdt>
      <w:sdtPr>
        <w:id w:val="-2113425653"/>
        <w:placeholder>
          <w:docPart w:val="9301680B321D49F48321ECE507334377"/>
        </w:placeholder>
        <w15:appearance w15:val="hidden"/>
      </w:sdtPr>
      <w:sdtEndPr/>
      <w:sdtContent>
        <w:p w:rsidR="00351719" w:rsidRDefault="00DE0972">
          <w:r>
            <w:t xml:space="preserve">Es necesario acceder a los archivos de configuración .INI, la primera configuración que se deberá realizar esta en </w:t>
          </w:r>
          <w:r w:rsidR="00351719">
            <w:t>el archivo de la siguiente ruta</w:t>
          </w:r>
        </w:p>
        <w:tbl>
          <w:tblPr>
            <w:tblStyle w:val="Tabladesugerencia"/>
            <w:tblW w:w="5000" w:type="pct"/>
            <w:tblInd w:w="-142" w:type="dxa"/>
            <w:tblLook w:val="04A0" w:firstRow="1" w:lastRow="0" w:firstColumn="1" w:lastColumn="0" w:noHBand="0" w:noVBand="1"/>
          </w:tblPr>
          <w:tblGrid>
            <w:gridCol w:w="709"/>
            <w:gridCol w:w="8651"/>
          </w:tblGrid>
          <w:tr w:rsidR="00B279D9" w:rsidTr="00B279D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79" w:type="pct"/>
              </w:tcPr>
              <w:p w:rsidR="00B279D9" w:rsidRDefault="00B279D9" w:rsidP="00DC1C52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16B15C72" wp14:editId="2D3439FD">
                          <wp:extent cx="141605" cy="141605"/>
                          <wp:effectExtent l="0" t="0" r="0" b="0"/>
                          <wp:docPr id="4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5" name="Rectángulo 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" name="Forma libre 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10098E3D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QSewgAADAoAAAOAAAAZHJzL2Uyb0RvYy54bWzcWtuOo0YQfY+Uf0A8Rsp6uBtrvavV3hQp&#10;l1V28gEMxjYKBgLMeDZ/k2/Jj+VUd2OXZ13Q2VVeMg9jbA5FnVPV3V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DJ9fQSewgAADAoAAAOAAAAAAAA&#10;AAAAAAAAAC4CAABkcnMvZTJvRG9jLnhtbFBLAQItABQABgAIAAAAIQAF4gw92QAAAAMBAAAPAAAA&#10;AAAAAAAAAAAAANUKAABkcnMvZG93bnJldi54bWxQSwUGAAAAAAQABADzAAAA2wsAAAAA&#10;">
                          <v:rect id="Rectángulo 5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s/cMA&#10;AADaAAAADwAAAGRycy9kb3ducmV2LnhtbESPzWrDMBCE74W+g9hCb4nkNAmNGzmUQsnPJThN7ou1&#10;tU2tlZGUxHn7qFDocZiZb5jlarCduJAPrWMN2ViBIK6cabnWcPz6HL2CCBHZYOeYNNwowKp4fFhi&#10;btyVS7ocYi0ShEOOGpoY+1zKUDVkMYxdT5y8b+ctxiR9LY3Ha4LbTk6UmkuLLaeFBnv6aKj6OZyt&#10;hrXaL07n2rCaymzy0u625cLPtH5+Gt7fQEQa4n/4r70xGmbweyXd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xs/cMAAADaAAAADwAAAAAAAAAAAAAAAACYAgAAZHJzL2Rv&#10;d25yZXYueG1sUEsFBgAAAAAEAAQA9QAAAIgDAAAAAA==&#10;" fillcolor="#5b9bd5 [3204]" stroked="f" strokeweight="0"/>
                          <v:shape id="Forma libre 6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aw8IA&#10;AADaAAAADwAAAGRycy9kb3ducmV2LnhtbESPT4vCMBTE74LfITzBm6buQaVrLCII60HWv/e3zdu2&#10;a/NSm1i7fnojCB6HmfkNM0taU4qGaldYVjAaRiCIU6sLzhQcD6vBFITzyBpLy6Tgnxwk825nhrG2&#10;N95Rs/eZCBB2MSrIva9iKV2ak0E3tBVx8H5tbdAHWWdS13gLcFPKjygaS4MFh4UcK1rmlJ73V6Pg&#10;+8f+3Q+XbVae1tXR6k062U6mSvV77eIThKfWv8Ov9pdWMIbnlX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JrDwgAAANo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21" w:type="pct"/>
              </w:tcPr>
              <w:p w:rsidR="00B279D9" w:rsidRDefault="00B279D9" w:rsidP="00B279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[/config/</w:t>
                </w:r>
                <w:r w:rsidRPr="00DE0972">
                  <w:t>core</w:t>
                </w:r>
                <w:r>
                  <w:t>/</w:t>
                </w:r>
                <w:r w:rsidRPr="00DE0972">
                  <w:t>config.ini</w:t>
                </w:r>
                <w:r>
                  <w:t>]</w:t>
                </w:r>
              </w:p>
              <w:p w:rsidR="00B279D9" w:rsidRDefault="00B279D9" w:rsidP="00B279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DE0972" w:rsidRDefault="005332C8"/>
      </w:sdtContent>
    </w:sdt>
    <w:p w:rsidR="006F54B9" w:rsidRDefault="00351719">
      <w:r>
        <w:t xml:space="preserve">En ella encontraremos los siguientes </w:t>
      </w:r>
      <w:r w:rsidR="00B279D9">
        <w:t>parámetros</w:t>
      </w:r>
    </w:p>
    <w:p w:rsidR="00351719" w:rsidRPr="00351719" w:rsidRDefault="00351719" w:rsidP="00351719">
      <w:pPr>
        <w:pStyle w:val="Prrafodelista"/>
        <w:numPr>
          <w:ilvl w:val="0"/>
          <w:numId w:val="6"/>
        </w:numPr>
        <w:rPr>
          <w:b/>
          <w:color w:val="F3533F" w:themeColor="accent6"/>
        </w:rPr>
      </w:pPr>
      <w:r w:rsidRPr="00351719">
        <w:rPr>
          <w:b/>
        </w:rPr>
        <w:t xml:space="preserve">DIR_BASE </w:t>
      </w:r>
      <w:r>
        <w:rPr>
          <w:b/>
        </w:rPr>
        <w:tab/>
      </w:r>
      <w:r>
        <w:rPr>
          <w:b/>
        </w:rPr>
        <w:tab/>
      </w:r>
      <w:r w:rsidRPr="00351719">
        <w:rPr>
          <w:b/>
          <w:color w:val="00B050"/>
        </w:rPr>
        <w:t xml:space="preserve">= </w:t>
      </w:r>
      <w:r w:rsidRPr="00B279D9">
        <w:rPr>
          <w:color w:val="auto"/>
        </w:rPr>
        <w:t xml:space="preserve">Parámetro de URL del sitio web </w:t>
      </w:r>
      <w:r w:rsidRPr="00351719">
        <w:rPr>
          <w:color w:val="F3533F" w:themeColor="accent6"/>
        </w:rPr>
        <w:t>(Importante cerrar con / al final)</w:t>
      </w:r>
    </w:p>
    <w:p w:rsidR="00351719" w:rsidRPr="00351719" w:rsidRDefault="00351719" w:rsidP="00351719">
      <w:pPr>
        <w:pStyle w:val="Prrafodelista"/>
        <w:numPr>
          <w:ilvl w:val="0"/>
          <w:numId w:val="5"/>
        </w:numPr>
        <w:rPr>
          <w:b/>
        </w:rPr>
      </w:pPr>
      <w:r w:rsidRPr="00351719">
        <w:rPr>
          <w:b/>
        </w:rPr>
        <w:t xml:space="preserve">MAIL_HOSTS </w:t>
      </w:r>
      <w:r>
        <w:rPr>
          <w:b/>
        </w:rPr>
        <w:tab/>
      </w:r>
      <w:r>
        <w:rPr>
          <w:b/>
        </w:rPr>
        <w:tab/>
      </w:r>
      <w:r w:rsidRPr="00351719">
        <w:rPr>
          <w:b/>
        </w:rPr>
        <w:t xml:space="preserve">= </w:t>
      </w:r>
      <w:r w:rsidRPr="00351719">
        <w:t>Parámetro de HOSTS de conexión para SMTP</w:t>
      </w:r>
      <w:r w:rsidRPr="00351719">
        <w:rPr>
          <w:b/>
        </w:rPr>
        <w:tab/>
      </w:r>
    </w:p>
    <w:p w:rsidR="00351719" w:rsidRPr="00351719" w:rsidRDefault="00351719" w:rsidP="00351719">
      <w:pPr>
        <w:pStyle w:val="Prrafodelista"/>
        <w:numPr>
          <w:ilvl w:val="0"/>
          <w:numId w:val="5"/>
        </w:numPr>
        <w:rPr>
          <w:color w:val="F3533F" w:themeColor="accent6"/>
        </w:rPr>
      </w:pPr>
      <w:r w:rsidRPr="00351719">
        <w:rPr>
          <w:b/>
        </w:rPr>
        <w:t xml:space="preserve">MAIL_SMTPAUTH </w:t>
      </w:r>
      <w:r>
        <w:rPr>
          <w:b/>
        </w:rPr>
        <w:tab/>
      </w:r>
      <w:r w:rsidRPr="00351719">
        <w:rPr>
          <w:color w:val="auto"/>
        </w:rPr>
        <w:t xml:space="preserve">= </w:t>
      </w:r>
      <w:r w:rsidRPr="00351719">
        <w:rPr>
          <w:color w:val="auto"/>
        </w:rPr>
        <w:t xml:space="preserve">Parámetro de autentificación </w:t>
      </w:r>
      <w:r w:rsidRPr="00351719">
        <w:rPr>
          <w:color w:val="F3533F" w:themeColor="accent6"/>
        </w:rPr>
        <w:t>(Definir como “</w:t>
      </w:r>
      <w:r w:rsidRPr="00351719">
        <w:rPr>
          <w:b/>
          <w:color w:val="F3533F" w:themeColor="accent6"/>
        </w:rPr>
        <w:t>True</w:t>
      </w:r>
      <w:r>
        <w:rPr>
          <w:color w:val="F3533F" w:themeColor="accent6"/>
        </w:rPr>
        <w:t>”</w:t>
      </w:r>
      <w:r w:rsidRPr="00351719">
        <w:rPr>
          <w:color w:val="F3533F" w:themeColor="accent6"/>
        </w:rPr>
        <w:t xml:space="preserve"> o </w:t>
      </w:r>
      <w:r>
        <w:rPr>
          <w:color w:val="F3533F" w:themeColor="accent6"/>
        </w:rPr>
        <w:t>“</w:t>
      </w:r>
      <w:r w:rsidRPr="00351719">
        <w:rPr>
          <w:b/>
          <w:color w:val="F3533F" w:themeColor="accent6"/>
        </w:rPr>
        <w:t>False</w:t>
      </w:r>
      <w:r w:rsidRPr="00351719">
        <w:rPr>
          <w:color w:val="F3533F" w:themeColor="accent6"/>
        </w:rPr>
        <w:t>”)</w:t>
      </w:r>
    </w:p>
    <w:p w:rsidR="00351719" w:rsidRPr="00351719" w:rsidRDefault="00351719" w:rsidP="00351719">
      <w:pPr>
        <w:pStyle w:val="Prrafodelista"/>
        <w:numPr>
          <w:ilvl w:val="0"/>
          <w:numId w:val="5"/>
        </w:numPr>
      </w:pPr>
      <w:r w:rsidRPr="00351719">
        <w:rPr>
          <w:b/>
        </w:rPr>
        <w:t xml:space="preserve">MAIL_USERNAME </w:t>
      </w:r>
      <w:r>
        <w:rPr>
          <w:b/>
        </w:rPr>
        <w:tab/>
      </w:r>
      <w:r w:rsidRPr="00351719">
        <w:t xml:space="preserve">= </w:t>
      </w:r>
      <w:r w:rsidRPr="00351719">
        <w:t>Parámetro de Nombre de Usuario de SMTP</w:t>
      </w:r>
    </w:p>
    <w:p w:rsidR="00351719" w:rsidRPr="00351719" w:rsidRDefault="00351719" w:rsidP="00351719">
      <w:pPr>
        <w:pStyle w:val="Prrafodelista"/>
        <w:numPr>
          <w:ilvl w:val="0"/>
          <w:numId w:val="5"/>
        </w:numPr>
        <w:rPr>
          <w:b/>
        </w:rPr>
      </w:pPr>
      <w:r w:rsidRPr="00351719">
        <w:rPr>
          <w:b/>
        </w:rPr>
        <w:t xml:space="preserve">MAIL_PASSWORD </w:t>
      </w:r>
      <w:r>
        <w:rPr>
          <w:b/>
        </w:rPr>
        <w:tab/>
      </w:r>
      <w:r w:rsidRPr="00351719">
        <w:rPr>
          <w:b/>
        </w:rPr>
        <w:t xml:space="preserve">= </w:t>
      </w:r>
      <w:r w:rsidRPr="00351719">
        <w:t>Parámetro de Contraseña de SMTP</w:t>
      </w:r>
    </w:p>
    <w:p w:rsidR="00B279D9" w:rsidRPr="00B279D9" w:rsidRDefault="00351719" w:rsidP="00B93B27">
      <w:pPr>
        <w:pStyle w:val="Prrafodelista"/>
        <w:numPr>
          <w:ilvl w:val="0"/>
          <w:numId w:val="5"/>
        </w:numPr>
        <w:rPr>
          <w:b/>
        </w:rPr>
      </w:pPr>
      <w:r w:rsidRPr="00B279D9">
        <w:rPr>
          <w:b/>
        </w:rPr>
        <w:t xml:space="preserve">MAIL_SECURE </w:t>
      </w:r>
      <w:r w:rsidRPr="00B279D9">
        <w:rPr>
          <w:b/>
        </w:rPr>
        <w:tab/>
      </w:r>
      <w:r w:rsidRPr="00B279D9">
        <w:rPr>
          <w:b/>
        </w:rPr>
        <w:tab/>
      </w:r>
      <w:r w:rsidRPr="00B279D9">
        <w:rPr>
          <w:b/>
        </w:rPr>
        <w:t xml:space="preserve">= </w:t>
      </w:r>
      <w:r w:rsidR="00B279D9" w:rsidRPr="00B279D9">
        <w:t>Parámetro de seguridad SMTP (Por defecto es “</w:t>
      </w:r>
      <w:r w:rsidR="00B279D9" w:rsidRPr="00B279D9">
        <w:rPr>
          <w:b/>
        </w:rPr>
        <w:t>tsl</w:t>
      </w:r>
      <w:r w:rsidR="00B279D9" w:rsidRPr="00B279D9">
        <w:t>”)</w:t>
      </w:r>
    </w:p>
    <w:p w:rsidR="00B279D9" w:rsidRDefault="00351719" w:rsidP="00B279D9">
      <w:pPr>
        <w:pStyle w:val="Prrafodelista"/>
        <w:numPr>
          <w:ilvl w:val="0"/>
          <w:numId w:val="5"/>
        </w:numPr>
        <w:rPr>
          <w:b/>
        </w:rPr>
      </w:pPr>
      <w:r w:rsidRPr="00B279D9">
        <w:rPr>
          <w:b/>
        </w:rPr>
        <w:t xml:space="preserve">MAIL_PORT </w:t>
      </w:r>
      <w:r w:rsidRPr="00B279D9">
        <w:rPr>
          <w:b/>
        </w:rPr>
        <w:tab/>
      </w:r>
      <w:r w:rsidRPr="00B279D9">
        <w:rPr>
          <w:b/>
        </w:rPr>
        <w:tab/>
      </w:r>
      <w:r w:rsidRPr="00B279D9">
        <w:rPr>
          <w:b/>
        </w:rPr>
        <w:t xml:space="preserve">= </w:t>
      </w:r>
      <w:r w:rsidR="00B279D9" w:rsidRPr="00B279D9">
        <w:t>Parámetro de Puerto de acceso SMPT (Por defecto “</w:t>
      </w:r>
      <w:r w:rsidRPr="00B279D9">
        <w:rPr>
          <w:b/>
        </w:rPr>
        <w:t>465</w:t>
      </w:r>
      <w:r w:rsidR="00B279D9" w:rsidRPr="00B279D9">
        <w:t>”)</w:t>
      </w:r>
      <w:r w:rsidRPr="00B279D9">
        <w:rPr>
          <w:b/>
        </w:rPr>
        <w:t xml:space="preserve">  </w:t>
      </w:r>
    </w:p>
    <w:p w:rsidR="00B279D9" w:rsidRPr="00B279D9" w:rsidRDefault="00B279D9" w:rsidP="00B279D9">
      <w:pPr>
        <w:pStyle w:val="Prrafodelista"/>
        <w:rPr>
          <w:b/>
        </w:rPr>
      </w:pPr>
    </w:p>
    <w:p w:rsidR="00351719" w:rsidRPr="00B279D9" w:rsidRDefault="00351719" w:rsidP="00351719">
      <w:pPr>
        <w:pStyle w:val="Prrafodelista"/>
        <w:numPr>
          <w:ilvl w:val="0"/>
          <w:numId w:val="5"/>
        </w:numPr>
        <w:rPr>
          <w:b/>
          <w:color w:val="F3533F" w:themeColor="accent6"/>
        </w:rPr>
      </w:pPr>
      <w:r w:rsidRPr="00351719">
        <w:rPr>
          <w:b/>
        </w:rPr>
        <w:t xml:space="preserve">PAYPAL_MODE </w:t>
      </w:r>
      <w:r w:rsidRPr="00351719">
        <w:rPr>
          <w:b/>
        </w:rPr>
        <w:tab/>
      </w:r>
      <w:r w:rsidRPr="00351719">
        <w:rPr>
          <w:b/>
        </w:rPr>
        <w:tab/>
      </w:r>
      <w:r w:rsidRPr="00351719">
        <w:rPr>
          <w:b/>
        </w:rPr>
        <w:tab/>
        <w:t xml:space="preserve">= </w:t>
      </w:r>
      <w:r w:rsidRPr="00351719">
        <w:t xml:space="preserve">Parámetro de Modo de compra </w:t>
      </w:r>
      <w:r>
        <w:t xml:space="preserve"> </w:t>
      </w:r>
      <w:r w:rsidRPr="00B279D9">
        <w:rPr>
          <w:color w:val="F3533F" w:themeColor="accent6"/>
        </w:rPr>
        <w:t>(Definir como “</w:t>
      </w:r>
      <w:r w:rsidRPr="00B279D9">
        <w:rPr>
          <w:b/>
          <w:color w:val="F3533F" w:themeColor="accent6"/>
        </w:rPr>
        <w:t>live</w:t>
      </w:r>
      <w:r w:rsidRPr="00B279D9">
        <w:rPr>
          <w:color w:val="F3533F" w:themeColor="accent6"/>
        </w:rPr>
        <w:t xml:space="preserve"> o </w:t>
      </w:r>
      <w:r w:rsidRPr="00B279D9">
        <w:rPr>
          <w:b/>
          <w:color w:val="F3533F" w:themeColor="accent6"/>
        </w:rPr>
        <w:t>sandbox</w:t>
      </w:r>
      <w:r w:rsidRPr="00B279D9">
        <w:rPr>
          <w:color w:val="F3533F" w:themeColor="accent6"/>
        </w:rPr>
        <w:t>”)</w:t>
      </w:r>
    </w:p>
    <w:p w:rsidR="00351719" w:rsidRPr="00351719" w:rsidRDefault="00351719" w:rsidP="00351719">
      <w:pPr>
        <w:pStyle w:val="Prrafodelista"/>
        <w:numPr>
          <w:ilvl w:val="0"/>
          <w:numId w:val="5"/>
        </w:numPr>
        <w:rPr>
          <w:b/>
        </w:rPr>
      </w:pPr>
      <w:r w:rsidRPr="00351719">
        <w:rPr>
          <w:b/>
        </w:rPr>
        <w:t xml:space="preserve">PAYPAL_USERNAME </w:t>
      </w:r>
      <w:r w:rsidRPr="00351719">
        <w:rPr>
          <w:b/>
        </w:rPr>
        <w:tab/>
      </w:r>
      <w:r w:rsidRPr="00351719">
        <w:rPr>
          <w:b/>
        </w:rPr>
        <w:tab/>
        <w:t xml:space="preserve">= </w:t>
      </w:r>
      <w:r w:rsidRPr="00351719">
        <w:t xml:space="preserve">Parámetro de correo de </w:t>
      </w:r>
      <w:r w:rsidR="00B279D9" w:rsidRPr="00351719">
        <w:t>recepción</w:t>
      </w:r>
      <w:r w:rsidRPr="00351719">
        <w:t xml:space="preserve"> de pagos </w:t>
      </w:r>
      <w:r w:rsidR="00AF7AB1" w:rsidRPr="00351719">
        <w:t>PayPal</w:t>
      </w:r>
    </w:p>
    <w:p w:rsidR="00351719" w:rsidRPr="00351719" w:rsidRDefault="00351719" w:rsidP="00351719">
      <w:pPr>
        <w:pStyle w:val="Prrafodelista"/>
        <w:numPr>
          <w:ilvl w:val="0"/>
          <w:numId w:val="5"/>
        </w:numPr>
      </w:pPr>
      <w:r w:rsidRPr="00351719">
        <w:rPr>
          <w:b/>
        </w:rPr>
        <w:t xml:space="preserve">PAYPAL_PASSWORD </w:t>
      </w:r>
      <w:r w:rsidRPr="00351719">
        <w:rPr>
          <w:b/>
        </w:rPr>
        <w:tab/>
      </w:r>
      <w:r w:rsidRPr="00351719">
        <w:rPr>
          <w:b/>
        </w:rPr>
        <w:tab/>
        <w:t xml:space="preserve">= </w:t>
      </w:r>
      <w:r w:rsidRPr="00351719">
        <w:t>Parámetro</w:t>
      </w:r>
      <w:r w:rsidR="00B279D9">
        <w:t xml:space="preserve"> de Contraseña de API</w:t>
      </w:r>
      <w:r w:rsidRPr="00351719">
        <w:t xml:space="preserve"> </w:t>
      </w:r>
      <w:r w:rsidR="00AF7AB1" w:rsidRPr="00351719">
        <w:t>PayPal</w:t>
      </w:r>
    </w:p>
    <w:p w:rsidR="00351719" w:rsidRPr="00351719" w:rsidRDefault="00351719" w:rsidP="00351719">
      <w:pPr>
        <w:pStyle w:val="Prrafodelista"/>
        <w:numPr>
          <w:ilvl w:val="0"/>
          <w:numId w:val="5"/>
        </w:numPr>
        <w:rPr>
          <w:b/>
        </w:rPr>
      </w:pPr>
      <w:r w:rsidRPr="00351719">
        <w:rPr>
          <w:b/>
        </w:rPr>
        <w:t xml:space="preserve">PAYPAL_SIGNATURE </w:t>
      </w:r>
      <w:r w:rsidRPr="00351719">
        <w:rPr>
          <w:b/>
        </w:rPr>
        <w:tab/>
      </w:r>
      <w:r w:rsidRPr="00351719">
        <w:rPr>
          <w:b/>
        </w:rPr>
        <w:tab/>
      </w:r>
      <w:r w:rsidRPr="00351719">
        <w:rPr>
          <w:b/>
        </w:rPr>
        <w:t>=</w:t>
      </w:r>
      <w:r w:rsidRPr="00351719">
        <w:rPr>
          <w:b/>
        </w:rPr>
        <w:t xml:space="preserve"> </w:t>
      </w:r>
      <w:r w:rsidR="00B279D9" w:rsidRPr="00351719">
        <w:rPr>
          <w:b/>
        </w:rPr>
        <w:t>Parámetro</w:t>
      </w:r>
      <w:r w:rsidRPr="00351719">
        <w:rPr>
          <w:b/>
        </w:rPr>
        <w:t xml:space="preserve"> de </w:t>
      </w:r>
      <w:r w:rsidR="00B279D9" w:rsidRPr="00351719">
        <w:rPr>
          <w:b/>
        </w:rPr>
        <w:t>Código</w:t>
      </w:r>
      <w:r w:rsidRPr="00351719">
        <w:rPr>
          <w:b/>
        </w:rPr>
        <w:t xml:space="preserve"> de </w:t>
      </w:r>
      <w:r w:rsidR="00B279D9" w:rsidRPr="00351719">
        <w:rPr>
          <w:b/>
        </w:rPr>
        <w:t>asignación</w:t>
      </w:r>
      <w:r w:rsidRPr="00351719">
        <w:rPr>
          <w:b/>
        </w:rPr>
        <w:t xml:space="preserve"> de API </w:t>
      </w:r>
      <w:r w:rsidR="00B279D9" w:rsidRPr="00351719">
        <w:rPr>
          <w:b/>
        </w:rPr>
        <w:t>PayPal</w:t>
      </w:r>
      <w:r w:rsidRPr="00351719">
        <w:rPr>
          <w:b/>
        </w:rPr>
        <w:t xml:space="preserve"> </w:t>
      </w:r>
      <w:r w:rsidRPr="00351719">
        <w:rPr>
          <w:b/>
        </w:rPr>
        <w:tab/>
        <w:t xml:space="preserve"> </w:t>
      </w:r>
    </w:p>
    <w:p w:rsidR="00B279D9" w:rsidRDefault="00351719" w:rsidP="00B279D9">
      <w:pPr>
        <w:pStyle w:val="Prrafodelista"/>
        <w:numPr>
          <w:ilvl w:val="0"/>
          <w:numId w:val="5"/>
        </w:numPr>
        <w:rPr>
          <w:b/>
        </w:rPr>
      </w:pPr>
      <w:r w:rsidRPr="00351719">
        <w:rPr>
          <w:b/>
        </w:rPr>
        <w:t xml:space="preserve">PAYPAL_CURRENCY </w:t>
      </w:r>
      <w:r w:rsidRPr="00351719">
        <w:rPr>
          <w:b/>
        </w:rPr>
        <w:tab/>
      </w:r>
      <w:r w:rsidRPr="00351719">
        <w:rPr>
          <w:b/>
        </w:rPr>
        <w:tab/>
        <w:t>=</w:t>
      </w:r>
      <w:r>
        <w:rPr>
          <w:b/>
        </w:rPr>
        <w:t xml:space="preserve"> </w:t>
      </w:r>
      <w:r w:rsidR="00B279D9" w:rsidRPr="00351719">
        <w:rPr>
          <w:b/>
        </w:rPr>
        <w:t>Parámetro</w:t>
      </w:r>
      <w:r w:rsidRPr="00351719">
        <w:rPr>
          <w:b/>
        </w:rPr>
        <w:t xml:space="preserve"> de </w:t>
      </w:r>
      <w:r w:rsidR="00B279D9" w:rsidRPr="00351719">
        <w:rPr>
          <w:b/>
        </w:rPr>
        <w:t>Código</w:t>
      </w:r>
      <w:r w:rsidRPr="00351719">
        <w:rPr>
          <w:b/>
        </w:rPr>
        <w:t xml:space="preserve"> de Moneda (Ejemplo:  MXN, USD, EUR)</w:t>
      </w:r>
    </w:p>
    <w:p w:rsidR="00B279D9" w:rsidRPr="00B279D9" w:rsidRDefault="00B279D9" w:rsidP="00B279D9">
      <w:pPr>
        <w:pStyle w:val="Prrafodelista"/>
        <w:rPr>
          <w:b/>
        </w:rPr>
      </w:pPr>
    </w:p>
    <w:tbl>
      <w:tblPr>
        <w:tblStyle w:val="Tabladesugerencia"/>
        <w:tblW w:w="4998" w:type="pct"/>
        <w:tblInd w:w="-142" w:type="dxa"/>
        <w:tblLook w:val="04A0" w:firstRow="1" w:lastRow="0" w:firstColumn="1" w:lastColumn="0" w:noHBand="0" w:noVBand="1"/>
      </w:tblPr>
      <w:tblGrid>
        <w:gridCol w:w="719"/>
        <w:gridCol w:w="8637"/>
      </w:tblGrid>
      <w:tr w:rsidR="00B279D9" w:rsidTr="00B27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</w:tcPr>
          <w:p w:rsidR="00B279D9" w:rsidRDefault="00B279D9" w:rsidP="00DC1C5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589341" wp14:editId="4B160F3C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á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1623B7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">
                      <v:rect id="Rectá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b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6" w:type="pct"/>
          </w:tcPr>
          <w:p w:rsidR="00B279D9" w:rsidRPr="00B279D9" w:rsidRDefault="00B279D9" w:rsidP="00B279D9">
            <w:pPr>
              <w:pStyle w:val="Textodesuger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279D9">
              <w:rPr>
                <w:b/>
                <w:color w:val="F3533F" w:themeColor="accent6"/>
              </w:rPr>
              <w:t>IMPORTANTE  [Remplazar URL_HERE_WEBSITE por la URL de su SITIO WEB]</w:t>
            </w:r>
          </w:p>
        </w:tc>
      </w:tr>
    </w:tbl>
    <w:p w:rsidR="00B279D9" w:rsidRPr="00B279D9" w:rsidRDefault="00B279D9" w:rsidP="00B279D9">
      <w:pPr>
        <w:ind w:left="360"/>
        <w:rPr>
          <w:b/>
        </w:rPr>
      </w:pPr>
    </w:p>
    <w:p w:rsidR="00351719" w:rsidRPr="00351719" w:rsidRDefault="00351719" w:rsidP="00351719">
      <w:pPr>
        <w:pStyle w:val="Prrafodelista"/>
        <w:numPr>
          <w:ilvl w:val="0"/>
          <w:numId w:val="5"/>
        </w:numPr>
        <w:rPr>
          <w:b/>
          <w:lang w:val="en-US"/>
        </w:rPr>
      </w:pPr>
      <w:r w:rsidRPr="00351719">
        <w:rPr>
          <w:b/>
          <w:lang w:val="en-US"/>
        </w:rPr>
        <w:t xml:space="preserve">PAYPAL_RETURN </w:t>
      </w:r>
      <w:r w:rsidRPr="00351719">
        <w:rPr>
          <w:b/>
          <w:lang w:val="en-US"/>
        </w:rPr>
        <w:tab/>
      </w:r>
      <w:r w:rsidRPr="00351719">
        <w:rPr>
          <w:b/>
          <w:lang w:val="en-US"/>
        </w:rPr>
        <w:tab/>
        <w:t>= "URL_HERE_WEBSITE/shopping/payment/validate"</w:t>
      </w:r>
      <w:r w:rsidR="00B279D9">
        <w:rPr>
          <w:b/>
          <w:lang w:val="en-US"/>
        </w:rPr>
        <w:t xml:space="preserve">  </w:t>
      </w:r>
    </w:p>
    <w:p w:rsidR="00351719" w:rsidRPr="00351719" w:rsidRDefault="00351719" w:rsidP="00351719">
      <w:pPr>
        <w:pStyle w:val="Prrafodelista"/>
        <w:numPr>
          <w:ilvl w:val="0"/>
          <w:numId w:val="5"/>
        </w:numPr>
        <w:rPr>
          <w:b/>
          <w:lang w:val="en-US"/>
        </w:rPr>
      </w:pPr>
      <w:r w:rsidRPr="00351719">
        <w:rPr>
          <w:b/>
          <w:lang w:val="en-US"/>
        </w:rPr>
        <w:t xml:space="preserve">PAYPAL_CANCEL </w:t>
      </w:r>
      <w:r w:rsidRPr="00351719">
        <w:rPr>
          <w:b/>
          <w:lang w:val="en-US"/>
        </w:rPr>
        <w:tab/>
      </w:r>
      <w:r w:rsidRPr="00351719">
        <w:rPr>
          <w:b/>
          <w:lang w:val="en-US"/>
        </w:rPr>
        <w:tab/>
        <w:t>= "URL_HERE_WEBSITE/shopping/payment/cancel"</w:t>
      </w:r>
    </w:p>
    <w:p w:rsidR="00B279D9" w:rsidRDefault="00351719" w:rsidP="00B279D9">
      <w:pPr>
        <w:pStyle w:val="Prrafodelista"/>
        <w:numPr>
          <w:ilvl w:val="0"/>
          <w:numId w:val="5"/>
        </w:numPr>
        <w:rPr>
          <w:b/>
          <w:lang w:val="en-US"/>
        </w:rPr>
      </w:pPr>
      <w:r w:rsidRPr="00351719">
        <w:rPr>
          <w:b/>
          <w:lang w:val="en-US"/>
        </w:rPr>
        <w:t xml:space="preserve">PAYPAL_COMPLETE </w:t>
      </w:r>
      <w:r w:rsidR="00B279D9">
        <w:rPr>
          <w:b/>
          <w:lang w:val="en-US"/>
        </w:rPr>
        <w:tab/>
      </w:r>
      <w:r w:rsidR="00B279D9">
        <w:rPr>
          <w:b/>
          <w:lang w:val="en-US"/>
        </w:rPr>
        <w:tab/>
      </w:r>
      <w:r w:rsidRPr="00351719">
        <w:rPr>
          <w:b/>
          <w:lang w:val="en-US"/>
        </w:rPr>
        <w:t>= "URL_HERE_WEBSITE/shopping/payment/complete"</w:t>
      </w:r>
    </w:p>
    <w:p w:rsidR="00B279D9" w:rsidRPr="00B279D9" w:rsidRDefault="00B279D9" w:rsidP="00B279D9">
      <w:pPr>
        <w:rPr>
          <w:b/>
          <w:lang w:val="en-US"/>
        </w:rPr>
      </w:pPr>
    </w:p>
    <w:p w:rsidR="00351719" w:rsidRPr="00B279D9" w:rsidRDefault="00351719" w:rsidP="00351719">
      <w:pPr>
        <w:pStyle w:val="Prrafodelista"/>
        <w:numPr>
          <w:ilvl w:val="0"/>
          <w:numId w:val="5"/>
        </w:numPr>
        <w:rPr>
          <w:b/>
        </w:rPr>
      </w:pPr>
      <w:r w:rsidRPr="00B279D9">
        <w:rPr>
          <w:b/>
        </w:rPr>
        <w:t>TAX_PORCENT</w:t>
      </w:r>
      <w:r w:rsidRPr="00B279D9">
        <w:rPr>
          <w:b/>
        </w:rPr>
        <w:tab/>
      </w:r>
      <w:r w:rsidRPr="00B279D9">
        <w:rPr>
          <w:b/>
        </w:rPr>
        <w:tab/>
      </w:r>
      <w:r w:rsidR="00B279D9" w:rsidRPr="00B279D9">
        <w:rPr>
          <w:b/>
        </w:rPr>
        <w:tab/>
        <w:t xml:space="preserve">= </w:t>
      </w:r>
      <w:r w:rsidR="00B279D9" w:rsidRPr="00B279D9">
        <w:t>Parámetro de porcentaje de impuestos</w:t>
      </w:r>
      <w:r w:rsidR="00B279D9">
        <w:t xml:space="preserve"> (Ingresar solo Numero)</w:t>
      </w:r>
    </w:p>
    <w:p w:rsidR="00351719" w:rsidRPr="00B279D9" w:rsidRDefault="00351719" w:rsidP="00351719">
      <w:pPr>
        <w:pStyle w:val="Prrafodelista"/>
        <w:numPr>
          <w:ilvl w:val="0"/>
          <w:numId w:val="5"/>
        </w:numPr>
        <w:rPr>
          <w:b/>
        </w:rPr>
      </w:pPr>
      <w:r w:rsidRPr="00B279D9">
        <w:rPr>
          <w:b/>
        </w:rPr>
        <w:t xml:space="preserve">HANDA_LIST_COST </w:t>
      </w:r>
      <w:r w:rsidRPr="00B279D9">
        <w:rPr>
          <w:b/>
        </w:rPr>
        <w:tab/>
      </w:r>
      <w:r w:rsidRPr="00B279D9">
        <w:rPr>
          <w:b/>
        </w:rPr>
        <w:tab/>
        <w:t>= 0.00</w:t>
      </w:r>
      <w:r w:rsidR="00B279D9" w:rsidRPr="00B279D9">
        <w:rPr>
          <w:b/>
        </w:rPr>
        <w:t xml:space="preserve">  // NO MODIFICAR ESTE PARAMETRO</w:t>
      </w:r>
    </w:p>
    <w:p w:rsidR="00351719" w:rsidRPr="00B279D9" w:rsidRDefault="00351719" w:rsidP="00351719">
      <w:pPr>
        <w:pStyle w:val="Prrafodelista"/>
        <w:numPr>
          <w:ilvl w:val="0"/>
          <w:numId w:val="5"/>
        </w:numPr>
        <w:rPr>
          <w:b/>
        </w:rPr>
      </w:pPr>
      <w:r w:rsidRPr="00B279D9">
        <w:rPr>
          <w:b/>
        </w:rPr>
        <w:t xml:space="preserve">INSURANCE_COST </w:t>
      </w:r>
      <w:r w:rsidRPr="00B279D9">
        <w:rPr>
          <w:b/>
        </w:rPr>
        <w:tab/>
      </w:r>
      <w:r w:rsidRPr="00B279D9">
        <w:rPr>
          <w:b/>
        </w:rPr>
        <w:tab/>
        <w:t>= 0.00</w:t>
      </w:r>
      <w:r w:rsidR="00B279D9" w:rsidRPr="00B279D9">
        <w:rPr>
          <w:b/>
        </w:rPr>
        <w:t xml:space="preserve"> // NO MODIFICAR ESTE PARAMETRO</w:t>
      </w:r>
    </w:p>
    <w:p w:rsidR="00351719" w:rsidRPr="00B279D9" w:rsidRDefault="00351719" w:rsidP="00351719">
      <w:pPr>
        <w:pStyle w:val="Prrafodelista"/>
        <w:numPr>
          <w:ilvl w:val="0"/>
          <w:numId w:val="5"/>
        </w:numPr>
        <w:rPr>
          <w:b/>
        </w:rPr>
      </w:pPr>
      <w:r w:rsidRPr="00B279D9">
        <w:rPr>
          <w:b/>
        </w:rPr>
        <w:t xml:space="preserve">SHIPPIN_COST     </w:t>
      </w:r>
      <w:r w:rsidR="00B279D9" w:rsidRPr="00B279D9">
        <w:rPr>
          <w:b/>
        </w:rPr>
        <w:tab/>
      </w:r>
      <w:r w:rsidR="00B279D9" w:rsidRPr="00B279D9">
        <w:rPr>
          <w:b/>
        </w:rPr>
        <w:tab/>
      </w:r>
      <w:r w:rsidRPr="00B279D9">
        <w:rPr>
          <w:b/>
        </w:rPr>
        <w:t xml:space="preserve">= </w:t>
      </w:r>
      <w:r w:rsidR="00B279D9" w:rsidRPr="00B279D9">
        <w:t>Parámetro de costo por envió</w:t>
      </w:r>
      <w:r w:rsidR="00B279D9">
        <w:t xml:space="preserve"> </w:t>
      </w:r>
    </w:p>
    <w:p w:rsidR="00351719" w:rsidRPr="00B279D9" w:rsidRDefault="00351719" w:rsidP="00B279D9">
      <w:pPr>
        <w:pStyle w:val="Prrafodelista"/>
        <w:numPr>
          <w:ilvl w:val="0"/>
          <w:numId w:val="5"/>
        </w:numPr>
        <w:rPr>
          <w:b/>
        </w:rPr>
      </w:pPr>
      <w:r w:rsidRPr="00B279D9">
        <w:rPr>
          <w:b/>
        </w:rPr>
        <w:t xml:space="preserve">SHIPPIN_DISCOUNT </w:t>
      </w:r>
      <w:r w:rsidRPr="00B279D9">
        <w:rPr>
          <w:b/>
        </w:rPr>
        <w:tab/>
      </w:r>
      <w:r w:rsidR="00B279D9">
        <w:rPr>
          <w:b/>
        </w:rPr>
        <w:tab/>
        <w:t xml:space="preserve">= </w:t>
      </w:r>
      <w:r w:rsidR="00B279D9" w:rsidRPr="00B279D9">
        <w:t xml:space="preserve">Parámetro de descuento por </w:t>
      </w:r>
      <w:r w:rsidR="00AF7AB1">
        <w:t>envió</w:t>
      </w:r>
    </w:p>
    <w:p w:rsidR="006F54B9" w:rsidRPr="00B279D9" w:rsidRDefault="00DE0972">
      <w:pPr>
        <w:pStyle w:val="Ttulo2"/>
      </w:pPr>
      <w:r w:rsidRPr="00B279D9">
        <w:lastRenderedPageBreak/>
        <w:t>Conexión de Base de datos</w:t>
      </w:r>
    </w:p>
    <w:sdt>
      <w:sdtPr>
        <w:id w:val="-1466881030"/>
        <w:placeholder>
          <w:docPart w:val="9301680B321D49F48321ECE507334377"/>
        </w:placeholder>
        <w15:appearance w15:val="hidden"/>
      </w:sdtPr>
      <w:sdtEndPr/>
      <w:sdtContent>
        <w:p w:rsidR="00AF7AB1" w:rsidRDefault="00AF7AB1">
          <w:r>
            <w:t>Realizaremos la conexión a nuestra base de datos ingresando al siguiente archivo de configuración (INI)</w:t>
          </w:r>
        </w:p>
        <w:tbl>
          <w:tblPr>
            <w:tblStyle w:val="Tabladesugerencia"/>
            <w:tblW w:w="5000" w:type="pct"/>
            <w:tblInd w:w="-142" w:type="dxa"/>
            <w:tblLook w:val="04A0" w:firstRow="1" w:lastRow="0" w:firstColumn="1" w:lastColumn="0" w:noHBand="0" w:noVBand="1"/>
          </w:tblPr>
          <w:tblGrid>
            <w:gridCol w:w="709"/>
            <w:gridCol w:w="8651"/>
          </w:tblGrid>
          <w:tr w:rsidR="00AF7AB1" w:rsidTr="00DC1C5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79" w:type="pct"/>
              </w:tcPr>
              <w:p w:rsidR="00AF7AB1" w:rsidRDefault="00AF7AB1" w:rsidP="00DC1C52">
                <w:r>
                  <w:rPr>
                    <w:noProof/>
                  </w:rPr>
                  <mc:AlternateContent>
                    <mc:Choice Requires="wpg">
                      <w:drawing>
                        <wp:inline distT="0" distB="0" distL="0" distR="0" wp14:anchorId="06B939A9" wp14:editId="0AE5B654">
                          <wp:extent cx="141605" cy="141605"/>
                          <wp:effectExtent l="0" t="0" r="0" b="0"/>
                          <wp:docPr id="8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9" name="Rectángulo 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" name="Forma libre 1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FF6EB36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ap+KY38IAAAyKAAADgAA&#10;AAAAAAAAAAAAAAAuAgAAZHJzL2Uyb0RvYy54bWxQSwECLQAUAAYACAAAACEABeIMPdkAAAADAQAA&#10;DwAAAAAAAAAAAAAAAADZCgAAZHJzL2Rvd25yZXYueG1sUEsFBgAAAAAEAAQA8wAAAN8LAAAAAA==&#10;">
                          <v:rect id="Rectángulo 9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Fm+MEA&#10;AADaAAAADwAAAGRycy9kb3ducmV2LnhtbESPW2sCMRSE3wv9D+EUfNPEK+5qlFIQa1/E2/thc7q7&#10;dHOyJFG3/94IhT4OM/MNs1x3thE38qF2rGE4UCCIC2dqLjWcT5v+HESIyAYbx6ThlwKsV68vS8yN&#10;u/OBbsdYigThkKOGKsY2lzIUFVkMA9cSJ+/beYsxSV9K4/Ge4LaRI6Vm0mLNaaHClj4qKn6OV6th&#10;q/bZ5VoaVhM5HI3rr90h81Ote2/d+wJEpC7+h//an0ZDBs8r6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hZvjBAAAA2gAAAA8AAAAAAAAAAAAAAAAAmAIAAGRycy9kb3du&#10;cmV2LnhtbFBLBQYAAAAABAAEAPUAAACGAwAAAAA=&#10;" fillcolor="#5b9bd5 [3204]" stroked="f" strokeweight="0"/>
                          <v:shape id="Forma libre 10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vsV8UA&#10;AADbAAAADwAAAGRycy9kb3ducmV2LnhtbESPQW/CMAyF70j7D5En7QbpOAzUEapp0iQ4TDDK7l7j&#10;tYXGKU1WCr8eHyZxs/We3/u8yAbXqJ66UHs28DxJQBEX3tZcGtjnH+M5qBCRLTaeycCFAmTLh9EC&#10;U+vP/EX9LpZKQjikaKCKsU21DkVFDsPEt8Si/frOYZS1K7Xt8CzhrtHTJHnRDmuWhgpbeq+oOO7+&#10;nIHNjz9c89O2bL7X7d7bz2K2nc2NeXoc3l5BRRri3fx/vbKCL/Tyiwy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2+x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21" w:type="pct"/>
              </w:tcPr>
              <w:p w:rsidR="00AF7AB1" w:rsidRDefault="00AF7AB1" w:rsidP="00DC1C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[/config/</w:t>
                </w:r>
                <w:r>
                  <w:t>db</w:t>
                </w:r>
                <w:r>
                  <w:t>/</w:t>
                </w:r>
                <w:r>
                  <w:t>db</w:t>
                </w:r>
                <w:r w:rsidRPr="00DE0972">
                  <w:t>.ini</w:t>
                </w:r>
                <w:r>
                  <w:t>]</w:t>
                </w:r>
              </w:p>
              <w:p w:rsidR="00AF7AB1" w:rsidRDefault="00AF7AB1" w:rsidP="00DC1C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AF7AB1" w:rsidRDefault="00AF7AB1"/>
        <w:p w:rsidR="00AF7AB1" w:rsidRDefault="00AF7AB1">
          <w:r>
            <w:t>En el encontraremos los siguientes parámetros para la conexión a la base de datos</w:t>
          </w:r>
        </w:p>
        <w:p w:rsidR="00AF7AB1" w:rsidRPr="00AF7AB1" w:rsidRDefault="00AF7AB1" w:rsidP="00AF7AB1">
          <w:pPr>
            <w:pStyle w:val="Prrafodelista"/>
            <w:numPr>
              <w:ilvl w:val="0"/>
              <w:numId w:val="6"/>
            </w:numPr>
          </w:pPr>
          <w:r>
            <w:t>h</w:t>
          </w:r>
          <w:r w:rsidRPr="00AF7AB1">
            <w:t>ostname</w:t>
          </w:r>
          <w:r w:rsidRPr="00AF7AB1">
            <w:tab/>
          </w:r>
          <w:r w:rsidRPr="00AF7AB1">
            <w:tab/>
          </w:r>
          <w:r w:rsidRPr="00AF7AB1">
            <w:t>=</w:t>
          </w:r>
          <w:r>
            <w:t xml:space="preserve"> Parámetro de conexión al Host</w:t>
          </w:r>
        </w:p>
        <w:p w:rsidR="00AF7AB1" w:rsidRPr="00AF7AB1" w:rsidRDefault="00AF7AB1" w:rsidP="00AF7AB1">
          <w:pPr>
            <w:pStyle w:val="Prrafodelista"/>
            <w:numPr>
              <w:ilvl w:val="0"/>
              <w:numId w:val="6"/>
            </w:numPr>
          </w:pPr>
          <w:r>
            <w:t>d</w:t>
          </w:r>
          <w:r w:rsidRPr="00AF7AB1">
            <w:t>bname</w:t>
          </w:r>
          <w:r>
            <w:tab/>
          </w:r>
          <w:r>
            <w:tab/>
          </w:r>
          <w:r>
            <w:tab/>
          </w:r>
          <w:r w:rsidRPr="00AF7AB1">
            <w:t>=</w:t>
          </w:r>
          <w:r>
            <w:t xml:space="preserve"> Parámetro de Nombre de base de datos</w:t>
          </w:r>
        </w:p>
        <w:p w:rsidR="00AF7AB1" w:rsidRPr="00AF7AB1" w:rsidRDefault="00AF7AB1" w:rsidP="00AF7AB1">
          <w:pPr>
            <w:pStyle w:val="Prrafodelista"/>
            <w:numPr>
              <w:ilvl w:val="0"/>
              <w:numId w:val="6"/>
            </w:numPr>
          </w:pPr>
          <w:r>
            <w:t>p</w:t>
          </w:r>
          <w:r w:rsidRPr="00AF7AB1">
            <w:t>ort</w:t>
          </w:r>
          <w:r>
            <w:tab/>
          </w:r>
          <w:r>
            <w:tab/>
          </w:r>
          <w:r>
            <w:tab/>
            <w:t>= Parámetro para puerto de conexión a DB</w:t>
          </w:r>
          <w:r>
            <w:tab/>
          </w:r>
        </w:p>
        <w:p w:rsidR="00AF7AB1" w:rsidRPr="00AF7AB1" w:rsidRDefault="00AF7AB1" w:rsidP="00AF7AB1">
          <w:pPr>
            <w:pStyle w:val="Prrafodelista"/>
            <w:numPr>
              <w:ilvl w:val="0"/>
              <w:numId w:val="6"/>
            </w:numPr>
          </w:pPr>
          <w:r>
            <w:t>u</w:t>
          </w:r>
          <w:r w:rsidRPr="00AF7AB1">
            <w:t>ser</w:t>
          </w:r>
          <w:r>
            <w:tab/>
          </w:r>
          <w:r>
            <w:tab/>
          </w:r>
          <w:r>
            <w:tab/>
            <w:t>= Parámetro de Nombre de usuario</w:t>
          </w:r>
        </w:p>
        <w:p w:rsidR="00AF7AB1" w:rsidRPr="00AF7AB1" w:rsidRDefault="00AF7AB1" w:rsidP="00AF7AB1">
          <w:pPr>
            <w:pStyle w:val="Prrafodelista"/>
            <w:numPr>
              <w:ilvl w:val="0"/>
              <w:numId w:val="6"/>
            </w:numPr>
          </w:pPr>
          <w:r>
            <w:t>p</w:t>
          </w:r>
          <w:r w:rsidRPr="00AF7AB1">
            <w:t>assword</w:t>
          </w:r>
          <w:r>
            <w:tab/>
          </w:r>
          <w:r>
            <w:tab/>
          </w:r>
          <w:r w:rsidRPr="00AF7AB1">
            <w:t>=</w:t>
          </w:r>
          <w:r>
            <w:t xml:space="preserve"> Parámetro de Contraseña de Usuario</w:t>
          </w:r>
        </w:p>
        <w:p w:rsidR="006F54B9" w:rsidRDefault="005332C8"/>
      </w:sdtContent>
    </w:sdt>
    <w:p w:rsidR="006F54B9" w:rsidRDefault="00AF7AB1">
      <w:pPr>
        <w:pStyle w:val="Ttulo2"/>
      </w:pPr>
      <w:r>
        <w:t>Requisitos de sistema</w:t>
      </w:r>
    </w:p>
    <w:tbl>
      <w:tblPr>
        <w:tblStyle w:val="Tabladesugerencia"/>
        <w:tblW w:w="5000" w:type="pct"/>
        <w:tblInd w:w="-142" w:type="dxa"/>
        <w:tblLook w:val="04A0" w:firstRow="1" w:lastRow="0" w:firstColumn="1" w:lastColumn="0" w:noHBand="0" w:noVBand="1"/>
      </w:tblPr>
      <w:tblGrid>
        <w:gridCol w:w="709"/>
        <w:gridCol w:w="8651"/>
      </w:tblGrid>
      <w:tr w:rsidR="00AF7AB1" w:rsidTr="00DC1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:rsidR="00AF7AB1" w:rsidRDefault="00AF7AB1" w:rsidP="00DC1C5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D5D4D9" wp14:editId="20536033">
                      <wp:extent cx="141605" cy="141605"/>
                      <wp:effectExtent l="0" t="0" r="0" b="0"/>
                      <wp:docPr id="1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2" name="Rectángulo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orma libre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1E53C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dFyjS4UIAAA1&#10;KAAADgAAAAAAAAAAAAAAAAAuAgAAZHJzL2Uyb0RvYy54bWxQSwECLQAUAAYACAAAACEABeIMPdkA&#10;AAADAQAADwAAAAAAAAAAAAAAAADfCgAAZHJzL2Rvd25yZXYueG1sUEsFBgAAAAAEAAQA8wAAAOUL&#10;AAAAAA==&#10;">
                      <v:rect id="Rectángulo 1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pHmMAA&#10;AADbAAAADwAAAGRycy9kb3ducmV2LnhtbERPTWsCMRC9F/wPYYTeNHFbi65GEaFUexGt3ofNuLu4&#10;mSxJ1PXfN0Kht3m8z5kvO9uIG/lQO9YwGioQxIUzNZcajj+fgwmIEJENNo5Jw4MCLBe9lznmxt15&#10;T7dDLEUK4ZCjhirGNpcyFBVZDEPXEifu7LzFmKAvpfF4T+G2kZlSH9JizamhwpbWFRWXw9Vq+FK7&#10;6elaGlbvcpS91d/b/dSPtX7td6sZiEhd/Bf/uTcmzc/g+Us6Q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pHmMAAAADbAAAADwAAAAAAAAAAAAAAAACYAgAAZHJzL2Rvd25y&#10;ZXYueG1sUEsFBgAAAAAEAAQA9QAAAIUDAAAAAA==&#10;" fillcolor="#5b9bd5 [3204]" stroked="f" strokeweight="0"/>
                      <v:shape id="Forma libre 1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yIMEA&#10;AADbAAAADwAAAGRycy9kb3ducmV2LnhtbERPS4vCMBC+L/gfwix4W9NV0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JciD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21" w:type="pct"/>
          </w:tcPr>
          <w:p w:rsidR="00AF7AB1" w:rsidRDefault="00AF7AB1" w:rsidP="00AF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importante tener los requisitos para el funcionamiento correcto del sistema</w:t>
            </w:r>
          </w:p>
          <w:p w:rsidR="00AF7AB1" w:rsidRDefault="00AF7AB1" w:rsidP="00AF7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6F54B9" w:rsidRDefault="006F54B9"/>
    <w:p w:rsidR="00AF7AB1" w:rsidRDefault="00AF7AB1" w:rsidP="00AF7AB1">
      <w:pPr>
        <w:pStyle w:val="Prrafodelista"/>
        <w:numPr>
          <w:ilvl w:val="0"/>
          <w:numId w:val="7"/>
        </w:numPr>
      </w:pPr>
      <w:r>
        <w:t xml:space="preserve">PHP 5.5 o 5.6 </w:t>
      </w:r>
    </w:p>
    <w:p w:rsidR="00AF7AB1" w:rsidRDefault="00AF7AB1" w:rsidP="00AF7AB1">
      <w:pPr>
        <w:pStyle w:val="Prrafodelista"/>
        <w:numPr>
          <w:ilvl w:val="0"/>
          <w:numId w:val="7"/>
        </w:numPr>
      </w:pPr>
      <w:r>
        <w:t xml:space="preserve">Motor de DB </w:t>
      </w:r>
      <w:proofErr w:type="spellStart"/>
      <w:r>
        <w:t>MySQL</w:t>
      </w:r>
      <w:proofErr w:type="spellEnd"/>
    </w:p>
    <w:p w:rsidR="00AF7AB1" w:rsidRDefault="00AF7AB1" w:rsidP="00AF7AB1">
      <w:pPr>
        <w:pStyle w:val="Prrafodelista"/>
      </w:pPr>
      <w:bookmarkStart w:id="0" w:name="_GoBack"/>
      <w:bookmarkEnd w:id="0"/>
    </w:p>
    <w:p w:rsidR="006F54B9" w:rsidRDefault="006F54B9"/>
    <w:sectPr w:rsidR="006F54B9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2C8" w:rsidRDefault="005332C8">
      <w:pPr>
        <w:spacing w:after="0" w:line="240" w:lineRule="auto"/>
      </w:pPr>
      <w:r>
        <w:separator/>
      </w:r>
    </w:p>
  </w:endnote>
  <w:endnote w:type="continuationSeparator" w:id="0">
    <w:p w:rsidR="005332C8" w:rsidRDefault="0053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2C8" w:rsidRDefault="005332C8">
      <w:pPr>
        <w:spacing w:after="0" w:line="240" w:lineRule="auto"/>
      </w:pPr>
      <w:r>
        <w:separator/>
      </w:r>
    </w:p>
  </w:footnote>
  <w:footnote w:type="continuationSeparator" w:id="0">
    <w:p w:rsidR="005332C8" w:rsidRDefault="0053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4B9" w:rsidRDefault="00104C0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54B9" w:rsidRDefault="00104C0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F7AB1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F54B9" w:rsidRDefault="00104C08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F7AB1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D0A66"/>
    <w:multiLevelType w:val="hybridMultilevel"/>
    <w:tmpl w:val="27A403BE"/>
    <w:lvl w:ilvl="0" w:tplc="0500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62630"/>
    <w:multiLevelType w:val="hybridMultilevel"/>
    <w:tmpl w:val="CDC6D4BC"/>
    <w:lvl w:ilvl="0" w:tplc="0500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D64A5"/>
    <w:multiLevelType w:val="hybridMultilevel"/>
    <w:tmpl w:val="D9B0C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72"/>
    <w:rsid w:val="00104C08"/>
    <w:rsid w:val="00154F9F"/>
    <w:rsid w:val="00351719"/>
    <w:rsid w:val="005332C8"/>
    <w:rsid w:val="006F54B9"/>
    <w:rsid w:val="00764EE5"/>
    <w:rsid w:val="00AF7AB1"/>
    <w:rsid w:val="00B279D9"/>
    <w:rsid w:val="00DE0972"/>
    <w:rsid w:val="00E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237AB0-DA79-4A16-9D27-F122E961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de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uadrculadetab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styleId="Prrafodelista">
    <w:name w:val="List Paragraph"/>
    <w:basedOn w:val="Normal"/>
    <w:uiPriority w:val="34"/>
    <w:unhideWhenUsed/>
    <w:qFormat/>
    <w:rsid w:val="0035171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7AB1"/>
    <w:rPr>
      <w:rFonts w:ascii="Courier New" w:eastAsia="Times New Roman" w:hAnsi="Courier New" w:cs="Courier New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die\AppData\Roaming\Microsoft\Plantillas\&#193;mbito%20del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5547E8CB6D443FBD0B24F81813F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51CFC-3F79-42A9-9F4D-B1160B2A55EB}"/>
      </w:docPartPr>
      <w:docPartBody>
        <w:p w:rsidR="00000000" w:rsidRDefault="00F54453">
          <w:pPr>
            <w:pStyle w:val="E65547E8CB6D443FBD0B24F81813F80F"/>
          </w:pPr>
          <w:r>
            <w:t>[Seleccionar fecha]</w:t>
          </w:r>
        </w:p>
      </w:docPartBody>
    </w:docPart>
    <w:docPart>
      <w:docPartPr>
        <w:name w:val="9301680B321D49F48321ECE507334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69E06-A60F-4891-BC21-84F1A640E75B}"/>
      </w:docPartPr>
      <w:docPartBody>
        <w:p w:rsidR="00000000" w:rsidRDefault="00F54453">
          <w:pPr>
            <w:pStyle w:val="9301680B321D49F48321ECE507334377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53"/>
    <w:rsid w:val="00F5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60DCF8A9A448468C0DEB970822F01B">
    <w:name w:val="4C60DCF8A9A448468C0DEB970822F01B"/>
  </w:style>
  <w:style w:type="paragraph" w:customStyle="1" w:styleId="E65547E8CB6D443FBD0B24F81813F80F">
    <w:name w:val="E65547E8CB6D443FBD0B24F81813F80F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301680B321D49F48321ECE507334377">
    <w:name w:val="9301680B321D49F48321ECE5073343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2177DC-4E23-449D-8732-E0E737CA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proyecto.dotx</Template>
  <TotalTime>41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Eddie</dc:creator>
  <cp:keywords/>
  <cp:lastModifiedBy>Eddie</cp:lastModifiedBy>
  <cp:revision>1</cp:revision>
  <dcterms:created xsi:type="dcterms:W3CDTF">2018-01-08T21:30:00Z</dcterms:created>
  <dcterms:modified xsi:type="dcterms:W3CDTF">2018-01-08T22:11:00Z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